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42A2" w14:textId="77777777" w:rsidR="006F4C4C" w:rsidRDefault="006F4C4C" w:rsidP="006F4C4C">
      <w:pPr>
        <w:pStyle w:val="a8"/>
        <w:ind w:firstLineChars="0" w:firstLine="0"/>
        <w:rPr>
          <w:rFonts w:hint="eastAsia"/>
          <w:sz w:val="30"/>
          <w:szCs w:val="30"/>
        </w:rPr>
      </w:pPr>
      <w:r w:rsidRPr="006F4C4C">
        <w:rPr>
          <w:rFonts w:hint="eastAsia"/>
          <w:sz w:val="30"/>
          <w:szCs w:val="30"/>
        </w:rPr>
        <w:t>工作周报</w:t>
      </w:r>
    </w:p>
    <w:p w14:paraId="527FB634" w14:textId="03BE4CFE" w:rsidR="006F4C4C" w:rsidRPr="00A44B19" w:rsidRDefault="00ED4BDB" w:rsidP="00A44B19">
      <w:pPr>
        <w:pStyle w:val="a8"/>
        <w:ind w:firstLineChars="0" w:firstLine="0"/>
        <w:rPr>
          <w:rFonts w:ascii="Arial" w:hAnsi="Arial" w:cs="Arial" w:hint="eastAsia"/>
          <w:b w:val="0"/>
          <w:sz w:val="24"/>
        </w:rPr>
      </w:pPr>
      <w:r w:rsidRPr="00C26F38">
        <w:rPr>
          <w:rFonts w:ascii="Arial" w:hAnsi="Arial" w:cs="Arial"/>
          <w:sz w:val="24"/>
        </w:rPr>
        <w:t>Work Review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84"/>
        <w:gridCol w:w="3683"/>
        <w:gridCol w:w="1271"/>
        <w:gridCol w:w="2182"/>
      </w:tblGrid>
      <w:tr w:rsidR="00000000" w14:paraId="4543BEB5" w14:textId="77777777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14:paraId="087DB83E" w14:textId="77777777" w:rsidR="000250A3" w:rsidRDefault="00C26F38">
            <w:pPr>
              <w:ind w:firstLine="361"/>
              <w:rPr>
                <w:rFonts w:ascii="宋体" w:hAnsi="宋体" w:hint="eastAsia"/>
                <w:b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 w:rsidR="000250A3"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shd w:val="clear" w:color="auto" w:fill="auto"/>
            <w:vAlign w:val="center"/>
          </w:tcPr>
          <w:p w14:paraId="5A11E3B6" w14:textId="5B8D0DD7" w:rsidR="000250A3" w:rsidRDefault="006F4C4C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 w:rsidR="00680799">
              <w:rPr>
                <w:rFonts w:ascii="宋体" w:hAnsi="宋体" w:hint="eastAsia"/>
                <w:b/>
              </w:rPr>
              <w:t>多语言代码分析系统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7B599800" w14:textId="77777777" w:rsidR="000250A3" w:rsidRDefault="000250A3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372944DE" w14:textId="11216A32" w:rsidR="000250A3" w:rsidRDefault="00680799">
            <w:pPr>
              <w:ind w:firstLine="4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吴昱达</w:t>
            </w:r>
          </w:p>
        </w:tc>
      </w:tr>
      <w:tr w:rsidR="000250A3" w14:paraId="1F464A83" w14:textId="77777777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14:paraId="52F7F939" w14:textId="77777777" w:rsidR="000250A3" w:rsidRDefault="000250A3">
            <w:pPr>
              <w:ind w:firstLineChars="0" w:firstLine="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shd w:val="clear" w:color="auto" w:fill="auto"/>
            <w:vAlign w:val="center"/>
          </w:tcPr>
          <w:p w14:paraId="0E20E6E3" w14:textId="39171D71" w:rsidR="000250A3" w:rsidRDefault="00680799">
            <w:pPr>
              <w:ind w:firstLine="4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第一周</w:t>
            </w:r>
          </w:p>
        </w:tc>
      </w:tr>
      <w:tr w:rsidR="000250A3" w14:paraId="6EC73B68" w14:textId="77777777">
        <w:trPr>
          <w:trHeight w:val="1307"/>
        </w:trPr>
        <w:tc>
          <w:tcPr>
            <w:tcW w:w="908" w:type="pct"/>
            <w:shd w:val="clear" w:color="auto" w:fill="auto"/>
            <w:vAlign w:val="center"/>
          </w:tcPr>
          <w:p w14:paraId="66A55855" w14:textId="77777777" w:rsidR="000250A3" w:rsidRDefault="000250A3">
            <w:pPr>
              <w:ind w:firstLineChars="94" w:firstLine="198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shd w:val="clear" w:color="auto" w:fill="auto"/>
          </w:tcPr>
          <w:p w14:paraId="703A9F6D" w14:textId="77777777" w:rsidR="000250A3" w:rsidRDefault="000250A3">
            <w:pPr>
              <w:ind w:firstLine="420"/>
              <w:rPr>
                <w:rFonts w:hint="eastAsia"/>
              </w:rPr>
            </w:pPr>
          </w:p>
          <w:p w14:paraId="1402FDAE" w14:textId="39B6420B" w:rsidR="000250A3" w:rsidRDefault="00680799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参与多语言代码分析系统的需求确定。</w:t>
            </w:r>
          </w:p>
          <w:p w14:paraId="20179B2B" w14:textId="3BA8428E" w:rsidR="006553E0" w:rsidRDefault="006553E0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参与项目开发计划撰写。</w:t>
            </w:r>
          </w:p>
          <w:p w14:paraId="56553BBA" w14:textId="466F5FAD" w:rsidR="00680799" w:rsidRDefault="00680799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完成系统后端框架搭建。</w:t>
            </w:r>
          </w:p>
          <w:p w14:paraId="0D378410" w14:textId="349D2737" w:rsidR="000250A3" w:rsidRDefault="00680799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完成将</w:t>
            </w:r>
            <w:r>
              <w:rPr>
                <w:rFonts w:hint="eastAsia"/>
              </w:rPr>
              <w:t>Java</w:t>
            </w:r>
            <w:r>
              <w:t>7</w:t>
            </w:r>
            <w:r>
              <w:rPr>
                <w:rFonts w:hint="eastAsia"/>
              </w:rPr>
              <w:t>的语言分析实现，将</w:t>
            </w:r>
            <w:proofErr w:type="spellStart"/>
            <w:r>
              <w:rPr>
                <w:rFonts w:hint="eastAsia"/>
              </w:rPr>
              <w:t>progex</w:t>
            </w:r>
            <w:proofErr w:type="spellEnd"/>
            <w:r>
              <w:rPr>
                <w:rFonts w:hint="eastAsia"/>
              </w:rPr>
              <w:t>的功能接入到本系统中，调通系统链路。</w:t>
            </w:r>
          </w:p>
          <w:p w14:paraId="4A18B2CC" w14:textId="43F0E85F" w:rsidR="00680799" w:rsidRDefault="00680799">
            <w:pPr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开始对</w:t>
            </w:r>
            <w:r>
              <w:rPr>
                <w:rFonts w:hint="eastAsia"/>
              </w:rPr>
              <w:t>ruby</w:t>
            </w:r>
            <w:r>
              <w:rPr>
                <w:rFonts w:hint="eastAsia"/>
              </w:rPr>
              <w:t>语言的分析进行学习和实现。</w:t>
            </w:r>
          </w:p>
          <w:p w14:paraId="25D20C51" w14:textId="77777777" w:rsidR="006F4C4C" w:rsidRDefault="006F4C4C">
            <w:pPr>
              <w:ind w:firstLine="420"/>
              <w:rPr>
                <w:rFonts w:hint="eastAsia"/>
              </w:rPr>
            </w:pPr>
          </w:p>
          <w:p w14:paraId="062F433D" w14:textId="77777777" w:rsidR="000250A3" w:rsidRDefault="000250A3">
            <w:pPr>
              <w:ind w:firstLine="420"/>
              <w:rPr>
                <w:rFonts w:hint="eastAsia"/>
              </w:rPr>
            </w:pPr>
          </w:p>
          <w:p w14:paraId="5E333D65" w14:textId="77777777" w:rsidR="006F4C4C" w:rsidRDefault="006F4C4C">
            <w:pPr>
              <w:ind w:firstLine="420"/>
              <w:rPr>
                <w:rFonts w:hint="eastAsia"/>
              </w:rPr>
            </w:pPr>
          </w:p>
        </w:tc>
      </w:tr>
      <w:tr w:rsidR="000250A3" w14:paraId="52090621" w14:textId="77777777">
        <w:trPr>
          <w:trHeight w:val="1768"/>
        </w:trPr>
        <w:tc>
          <w:tcPr>
            <w:tcW w:w="908" w:type="pct"/>
            <w:shd w:val="clear" w:color="auto" w:fill="auto"/>
            <w:vAlign w:val="center"/>
          </w:tcPr>
          <w:p w14:paraId="6C3EFE50" w14:textId="77777777" w:rsidR="000250A3" w:rsidRDefault="000250A3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 w14:paraId="47AF34E1" w14:textId="77777777" w:rsidR="000250A3" w:rsidRDefault="000250A3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shd w:val="clear" w:color="auto" w:fill="auto"/>
          </w:tcPr>
          <w:p w14:paraId="278C7248" w14:textId="52F9CF3B" w:rsidR="000250A3" w:rsidRDefault="006553E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本周主要是对整个系统的需求进行梳理，以及对系统实现方案的调研，进展还是不错的。我建议组内可以对系统的技术方案进行评审和总结。</w:t>
            </w:r>
          </w:p>
        </w:tc>
      </w:tr>
      <w:tr w:rsidR="000250A3" w14:paraId="47E7B46B" w14:textId="77777777">
        <w:trPr>
          <w:trHeight w:val="2838"/>
        </w:trPr>
        <w:tc>
          <w:tcPr>
            <w:tcW w:w="908" w:type="pct"/>
            <w:shd w:val="clear" w:color="auto" w:fill="auto"/>
            <w:vAlign w:val="center"/>
          </w:tcPr>
          <w:p w14:paraId="3F3CEEE3" w14:textId="77777777" w:rsidR="000250A3" w:rsidRDefault="000250A3">
            <w:pPr>
              <w:ind w:firstLineChars="94" w:firstLine="198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shd w:val="clear" w:color="auto" w:fill="auto"/>
          </w:tcPr>
          <w:p w14:paraId="1FA55E92" w14:textId="167E15FA" w:rsidR="000250A3" w:rsidRDefault="006553E0">
            <w:pPr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实现对</w:t>
            </w:r>
            <w:r>
              <w:rPr>
                <w:rFonts w:hint="eastAsia"/>
              </w:rPr>
              <w:t>ruby</w:t>
            </w:r>
            <w:r>
              <w:rPr>
                <w:rFonts w:hint="eastAsia"/>
              </w:rPr>
              <w:t>源语言分析生成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的过程。</w:t>
            </w:r>
          </w:p>
          <w:p w14:paraId="2629D44B" w14:textId="77777777" w:rsidR="000250A3" w:rsidRDefault="000250A3">
            <w:pPr>
              <w:ind w:firstLine="420"/>
              <w:rPr>
                <w:rFonts w:hint="eastAsia"/>
              </w:rPr>
            </w:pPr>
          </w:p>
          <w:p w14:paraId="2DC1FF23" w14:textId="77777777" w:rsidR="000250A3" w:rsidRDefault="000250A3">
            <w:pPr>
              <w:ind w:firstLine="420"/>
              <w:rPr>
                <w:rFonts w:hint="eastAsia"/>
              </w:rPr>
            </w:pPr>
          </w:p>
          <w:p w14:paraId="0665BCE8" w14:textId="77777777" w:rsidR="000250A3" w:rsidRDefault="000250A3">
            <w:pPr>
              <w:ind w:firstLine="420"/>
              <w:rPr>
                <w:rFonts w:hint="eastAsia"/>
              </w:rPr>
            </w:pPr>
          </w:p>
          <w:p w14:paraId="080CC5EF" w14:textId="77777777" w:rsidR="000250A3" w:rsidRDefault="000250A3">
            <w:pPr>
              <w:ind w:firstLine="420"/>
              <w:rPr>
                <w:rFonts w:hint="eastAsia"/>
              </w:rPr>
            </w:pPr>
          </w:p>
          <w:p w14:paraId="6D121765" w14:textId="77777777" w:rsidR="00A05F93" w:rsidRDefault="00A05F9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6A187905" w14:textId="77777777" w:rsidR="006F4C4C" w:rsidRDefault="006F4C4C">
            <w:pPr>
              <w:ind w:firstLine="420"/>
              <w:rPr>
                <w:rFonts w:hint="eastAsia"/>
              </w:rPr>
            </w:pPr>
          </w:p>
        </w:tc>
      </w:tr>
    </w:tbl>
    <w:p w14:paraId="1F015386" w14:textId="77777777" w:rsidR="00DA0EDD" w:rsidRPr="00CE4A40" w:rsidRDefault="00DA0EDD" w:rsidP="006F4C4C">
      <w:pPr>
        <w:pStyle w:val="a9"/>
        <w:ind w:firstLineChars="0" w:firstLine="0"/>
        <w:jc w:val="both"/>
        <w:rPr>
          <w:rFonts w:hint="eastAsia"/>
        </w:rPr>
      </w:pPr>
    </w:p>
    <w:sectPr w:rsidR="00DA0EDD" w:rsidRPr="00CE4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F8734" w14:textId="77777777" w:rsidR="00132350" w:rsidRDefault="00132350">
      <w:pPr>
        <w:ind w:firstLine="420"/>
      </w:pPr>
      <w:r>
        <w:separator/>
      </w:r>
    </w:p>
  </w:endnote>
  <w:endnote w:type="continuationSeparator" w:id="0">
    <w:p w14:paraId="44F58699" w14:textId="77777777" w:rsidR="00132350" w:rsidRDefault="0013235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A4B8" w14:textId="77777777" w:rsidR="0090591D" w:rsidRDefault="0090591D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8273" w14:textId="77777777" w:rsidR="0090591D" w:rsidRDefault="0090591D">
    <w:pPr>
      <w:pStyle w:val="a4"/>
      <w:ind w:firstLine="360"/>
      <w:jc w:val="right"/>
      <w:rPr>
        <w:rFonts w:hint="eastAsia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05F93">
      <w:rPr>
        <w:rStyle w:val="a5"/>
        <w:noProof/>
      </w:rPr>
      <w:t>1</w:t>
    </w:r>
    <w:r>
      <w:rPr>
        <w:rStyle w:val="a5"/>
      </w:rPr>
      <w:fldChar w:fldCharType="end"/>
    </w:r>
    <w:r>
      <w:rPr>
        <w:noProof/>
        <w:sz w:val="20"/>
      </w:rPr>
      <w:pict w14:anchorId="7D24B91A">
        <v:line id="_x0000_s1025" style="position:absolute;left:0;text-align:left;z-index:1;mso-position-horizontal-relative:text;mso-position-vertical-relative:text" from="0,-7.75pt" to="423pt,-7.75pt"/>
      </w:pic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02532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2A7D" w14:textId="77777777" w:rsidR="0090591D" w:rsidRDefault="0090591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07F1" w14:textId="77777777" w:rsidR="00132350" w:rsidRDefault="00132350">
      <w:pPr>
        <w:ind w:firstLine="420"/>
      </w:pPr>
      <w:r>
        <w:separator/>
      </w:r>
    </w:p>
  </w:footnote>
  <w:footnote w:type="continuationSeparator" w:id="0">
    <w:p w14:paraId="5042899C" w14:textId="77777777" w:rsidR="00132350" w:rsidRDefault="0013235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F2F94" w14:textId="77777777" w:rsidR="0090591D" w:rsidRDefault="0090591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9F17" w14:textId="77777777" w:rsidR="0090591D" w:rsidRDefault="00006B22" w:rsidP="00A02532">
    <w:pPr>
      <w:pStyle w:val="a3"/>
      <w:pBdr>
        <w:bottom w:val="single" w:sz="6" w:space="1" w:color="auto"/>
      </w:pBdr>
      <w:tabs>
        <w:tab w:val="clear" w:pos="4153"/>
        <w:tab w:val="clear" w:pos="8306"/>
        <w:tab w:val="right" w:pos="8390"/>
      </w:tabs>
      <w:ind w:firstLineChars="1250" w:firstLine="2250"/>
      <w:jc w:val="both"/>
      <w:rPr>
        <w:rFonts w:hint="eastAsia"/>
      </w:rPr>
    </w:pPr>
    <w:r>
      <w:rPr>
        <w:rFonts w:hint="eastAsia"/>
      </w:rPr>
      <w:t xml:space="preserve">                                                       </w:t>
    </w:r>
    <w:r w:rsidR="00E44B2F">
      <w:rPr>
        <w:rFonts w:hint="eastAsia"/>
      </w:rPr>
      <w:t xml:space="preserve"> </w:t>
    </w:r>
    <w:r w:rsidR="0090591D">
      <w:rPr>
        <w:rFonts w:hint="eastAsia"/>
      </w:rPr>
      <w:t xml:space="preserve"> </w:t>
    </w:r>
    <w:r w:rsidR="00AD146C">
      <w:rPr>
        <w:rFonts w:hint="eastAsia"/>
      </w:rPr>
      <w:t xml:space="preserve">   </w:t>
    </w:r>
    <w:r w:rsidR="00AD146C">
      <w:rPr>
        <w:rFonts w:hint="eastAsia"/>
      </w:rPr>
      <w:t>工作周报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44E1" w14:textId="77777777" w:rsidR="0090591D" w:rsidRDefault="0090591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0A66"/>
    <w:multiLevelType w:val="hybridMultilevel"/>
    <w:tmpl w:val="818EB3F2"/>
    <w:lvl w:ilvl="0" w:tplc="CBC24F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48A0662"/>
    <w:multiLevelType w:val="multilevel"/>
    <w:tmpl w:val="41E4275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55A2170"/>
    <w:multiLevelType w:val="hybridMultilevel"/>
    <w:tmpl w:val="592EA62C"/>
    <w:lvl w:ilvl="0" w:tplc="23B063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77364432">
    <w:abstractNumId w:val="1"/>
  </w:num>
  <w:num w:numId="2" w16cid:durableId="1352996213">
    <w:abstractNumId w:val="0"/>
  </w:num>
  <w:num w:numId="3" w16cid:durableId="1972781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46EA"/>
    <w:rsid w:val="0000482E"/>
    <w:rsid w:val="00006B22"/>
    <w:rsid w:val="000250A3"/>
    <w:rsid w:val="00034E07"/>
    <w:rsid w:val="00037FE4"/>
    <w:rsid w:val="000B5A66"/>
    <w:rsid w:val="000E2402"/>
    <w:rsid w:val="000F251C"/>
    <w:rsid w:val="001136D6"/>
    <w:rsid w:val="00132350"/>
    <w:rsid w:val="00170469"/>
    <w:rsid w:val="0026555D"/>
    <w:rsid w:val="002949D1"/>
    <w:rsid w:val="00295613"/>
    <w:rsid w:val="002F5D96"/>
    <w:rsid w:val="00337F62"/>
    <w:rsid w:val="00341C94"/>
    <w:rsid w:val="00345233"/>
    <w:rsid w:val="003B1468"/>
    <w:rsid w:val="003D50A3"/>
    <w:rsid w:val="00412B63"/>
    <w:rsid w:val="004E75B8"/>
    <w:rsid w:val="004E778A"/>
    <w:rsid w:val="004F621C"/>
    <w:rsid w:val="005C7418"/>
    <w:rsid w:val="006553E0"/>
    <w:rsid w:val="00676C4D"/>
    <w:rsid w:val="00680799"/>
    <w:rsid w:val="006F4C4C"/>
    <w:rsid w:val="008430DC"/>
    <w:rsid w:val="0086326E"/>
    <w:rsid w:val="008D39EF"/>
    <w:rsid w:val="008E1465"/>
    <w:rsid w:val="0090591D"/>
    <w:rsid w:val="00915547"/>
    <w:rsid w:val="009E4C2D"/>
    <w:rsid w:val="00A02532"/>
    <w:rsid w:val="00A05F93"/>
    <w:rsid w:val="00A44B19"/>
    <w:rsid w:val="00A9215B"/>
    <w:rsid w:val="00AD146C"/>
    <w:rsid w:val="00B8444E"/>
    <w:rsid w:val="00C04B42"/>
    <w:rsid w:val="00C26F38"/>
    <w:rsid w:val="00C51122"/>
    <w:rsid w:val="00C60801"/>
    <w:rsid w:val="00C94624"/>
    <w:rsid w:val="00CB275D"/>
    <w:rsid w:val="00CE4A40"/>
    <w:rsid w:val="00D509B8"/>
    <w:rsid w:val="00DA0EDD"/>
    <w:rsid w:val="00DF6ECF"/>
    <w:rsid w:val="00E046EA"/>
    <w:rsid w:val="00E44B2F"/>
    <w:rsid w:val="00ED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EB3CCB"/>
  <w15:chartTrackingRefBased/>
  <w15:docId w15:val="{54700121-736D-40B6-B657-8F69880C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autoRedefine/>
    <w:qFormat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autoRedefine/>
    <w:qFormat/>
    <w:pPr>
      <w:keepNext/>
      <w:keepLines/>
      <w:numPr>
        <w:ilvl w:val="2"/>
        <w:numId w:val="1"/>
      </w:numPr>
      <w:spacing w:beforeLines="50" w:before="156" w:afterLines="50" w:after="156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120" w:after="120" w:line="360" w:lineRule="auto"/>
      <w:ind w:firstLineChars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120" w:after="120" w:line="360" w:lineRule="auto"/>
      <w:ind w:firstLineChars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120" w:after="120" w:line="360" w:lineRule="auto"/>
      <w:ind w:firstLineChars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120" w:after="120" w:line="360" w:lineRule="auto"/>
      <w:ind w:firstLineChars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120" w:after="120" w:line="360" w:lineRule="auto"/>
      <w:ind w:firstLineChars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120" w:after="120" w:line="360" w:lineRule="auto"/>
      <w:ind w:firstLineChars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styleId="a6">
    <w:name w:val="line number"/>
    <w:basedOn w:val="a0"/>
  </w:style>
  <w:style w:type="paragraph" w:styleId="a7">
    <w:name w:val="Document Map"/>
    <w:basedOn w:val="a"/>
    <w:semiHidden/>
    <w:pPr>
      <w:shd w:val="clear" w:color="auto" w:fill="000080"/>
    </w:pPr>
  </w:style>
  <w:style w:type="paragraph" w:customStyle="1" w:styleId="a8">
    <w:name w:val="主标题"/>
    <w:basedOn w:val="a"/>
    <w:pPr>
      <w:jc w:val="center"/>
    </w:pPr>
    <w:rPr>
      <w:rFonts w:ascii="Arial Black" w:eastAsia="黑体" w:hAnsi="Arial Black"/>
      <w:b/>
      <w:sz w:val="48"/>
    </w:rPr>
  </w:style>
  <w:style w:type="paragraph" w:styleId="a9">
    <w:name w:val="Subtitle"/>
    <w:basedOn w:val="a"/>
    <w:qFormat/>
    <w:pPr>
      <w:jc w:val="center"/>
    </w:pPr>
  </w:style>
  <w:style w:type="paragraph" w:styleId="aa">
    <w:name w:val="Normal Indent"/>
    <w:basedOn w:val="a"/>
    <w:pPr>
      <w:spacing w:line="240" w:lineRule="auto"/>
      <w:ind w:firstLineChars="0" w:firstLine="420"/>
    </w:pPr>
    <w:rPr>
      <w:szCs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paragraph" w:styleId="20">
    <w:name w:val="Body Text 2"/>
    <w:basedOn w:val="a"/>
    <w:pPr>
      <w:spacing w:before="80" w:line="240" w:lineRule="auto"/>
      <w:ind w:firstLineChars="0" w:firstLine="0"/>
      <w:jc w:val="center"/>
      <w:outlineLvl w:val="0"/>
    </w:pPr>
    <w:rPr>
      <w:sz w:val="24"/>
      <w:szCs w:val="20"/>
    </w:rPr>
  </w:style>
  <w:style w:type="paragraph" w:styleId="ad">
    <w:name w:val="Body Text"/>
    <w:basedOn w:val="a"/>
    <w:pPr>
      <w:tabs>
        <w:tab w:val="left" w:pos="2500"/>
      </w:tabs>
      <w:spacing w:before="240" w:line="240" w:lineRule="auto"/>
      <w:ind w:firstLineChars="0" w:firstLine="0"/>
    </w:pPr>
    <w:rPr>
      <w:sz w:val="24"/>
      <w:szCs w:val="20"/>
    </w:rPr>
  </w:style>
  <w:style w:type="paragraph" w:styleId="ae">
    <w:name w:val="Body Text Indent"/>
    <w:basedOn w:val="a"/>
    <w:pPr>
      <w:ind w:firstLine="420"/>
    </w:pPr>
    <w:rPr>
      <w:i/>
      <w:iCs/>
    </w:rPr>
  </w:style>
  <w:style w:type="paragraph" w:styleId="21">
    <w:name w:val="Body Text Indent 2"/>
    <w:basedOn w:val="a"/>
    <w:pPr>
      <w:ind w:firstLine="420"/>
    </w:pPr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Title"/>
    <w:basedOn w:val="a"/>
    <w:qFormat/>
    <w:pPr>
      <w:spacing w:before="120" w:line="240" w:lineRule="auto"/>
      <w:ind w:right="-193" w:firstLineChars="0" w:firstLine="0"/>
      <w:jc w:val="center"/>
    </w:pPr>
    <w:rPr>
      <w:rFonts w:ascii="Arial Black" w:hAnsi="Arial Black"/>
      <w:sz w:val="36"/>
      <w:szCs w:val="20"/>
    </w:rPr>
  </w:style>
  <w:style w:type="character" w:customStyle="1" w:styleId="grame">
    <w:name w:val="grame"/>
    <w:basedOn w:val="a0"/>
  </w:style>
  <w:style w:type="paragraph" w:styleId="TOC1">
    <w:name w:val="toc 1"/>
    <w:basedOn w:val="a"/>
    <w:next w:val="a"/>
    <w:autoRedefine/>
    <w:semiHidden/>
    <w:pPr>
      <w:widowControl/>
      <w:spacing w:line="240" w:lineRule="auto"/>
      <w:ind w:firstLineChars="0" w:firstLine="0"/>
      <w:jc w:val="left"/>
    </w:pPr>
    <w:rPr>
      <w:kern w:val="0"/>
      <w:sz w:val="20"/>
      <w:lang w:eastAsia="en-US"/>
    </w:rPr>
  </w:style>
  <w:style w:type="paragraph" w:styleId="30">
    <w:name w:val="Body Text Indent 3"/>
    <w:basedOn w:val="a"/>
    <w:pPr>
      <w:widowControl/>
      <w:ind w:firstLine="420"/>
      <w:jc w:val="left"/>
    </w:pPr>
  </w:style>
  <w:style w:type="paragraph" w:customStyle="1" w:styleId="af1">
    <w:name w:val="表项"/>
    <w:basedOn w:val="a"/>
    <w:rsid w:val="00DA0ED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0">
    <w:name w:val="表内容1"/>
    <w:basedOn w:val="a"/>
    <w:rsid w:val="00DA0EDD"/>
    <w:pPr>
      <w:spacing w:line="60" w:lineRule="auto"/>
      <w:ind w:firstLineChars="0" w:firstLine="0"/>
      <w:jc w:val="left"/>
    </w:pPr>
    <w:rPr>
      <w:rFonts w:cs="宋体"/>
      <w:szCs w:val="20"/>
    </w:rPr>
  </w:style>
  <w:style w:type="table" w:styleId="af2">
    <w:name w:val="Table Grid"/>
    <w:basedOn w:val="a1"/>
    <w:rsid w:val="000250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jhou.ISOFTSTONE\Application%20Data\Microsoft\Templates\dot_V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dot_V1.dot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>iSoftStone Co., Ltd.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项目章程</dc:title>
  <dc:subject/>
  <dc:creator>yangliu</dc:creator>
  <cp:keywords/>
  <dc:description/>
  <cp:lastModifiedBy>许 吴达</cp:lastModifiedBy>
  <cp:revision>4</cp:revision>
  <cp:lastPrinted>2001-08-01T17:22:00Z</cp:lastPrinted>
  <dcterms:created xsi:type="dcterms:W3CDTF">2023-04-09T11:54:00Z</dcterms:created>
  <dcterms:modified xsi:type="dcterms:W3CDTF">2023-04-09T11:55:00Z</dcterms:modified>
</cp:coreProperties>
</file>